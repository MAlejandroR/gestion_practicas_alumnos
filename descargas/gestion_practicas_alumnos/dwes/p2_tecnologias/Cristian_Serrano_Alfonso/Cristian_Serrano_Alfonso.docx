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76B5B" w14:textId="77777777" w:rsidR="00644782" w:rsidRDefault="00540BF6">
      <w:pPr>
        <w:pStyle w:val="Ttulo2"/>
      </w:pPr>
      <w:r>
        <w:t>Ejercicio 2</w:t>
      </w:r>
    </w:p>
    <w:p w14:paraId="04376B5C" w14:textId="77777777" w:rsidR="00644782" w:rsidRDefault="00540BF6">
      <w:pPr>
        <w:pStyle w:val="Ttulo3"/>
      </w:pPr>
      <w:r>
        <w:t>HERRAMIENTAS Y TECNOLOGÍAS DE WEB</w:t>
      </w:r>
    </w:p>
    <w:p w14:paraId="04376B5D" w14:textId="77777777" w:rsidR="00644782" w:rsidRDefault="00540BF6">
      <w:pPr>
        <w:pStyle w:val="Prrafodelista"/>
        <w:numPr>
          <w:ilvl w:val="0"/>
          <w:numId w:val="1"/>
        </w:numPr>
      </w:pPr>
      <w:r>
        <w:rPr>
          <w:b/>
          <w:bCs/>
        </w:rPr>
        <w:t>Babel</w:t>
      </w:r>
      <w:r>
        <w:t xml:space="preserve">: </w:t>
      </w:r>
    </w:p>
    <w:p w14:paraId="04376B5E" w14:textId="77777777" w:rsidR="00644782" w:rsidRDefault="00540BF6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Webpack</w:t>
      </w:r>
      <w:proofErr w:type="spellEnd"/>
      <w:r>
        <w:t xml:space="preserve">: El </w:t>
      </w:r>
      <w:proofErr w:type="spellStart"/>
      <w:r>
        <w:t>webpack</w:t>
      </w:r>
      <w:proofErr w:type="spellEnd"/>
      <w:r>
        <w:t xml:space="preserve"> es un paquete de módulos </w:t>
      </w:r>
      <w:proofErr w:type="spellStart"/>
      <w:r>
        <w:t>Javascript</w:t>
      </w:r>
      <w:proofErr w:type="spellEnd"/>
      <w:r>
        <w:t xml:space="preserve"> de código abierto.  El enfoque principal de este paquete es para </w:t>
      </w:r>
      <w:proofErr w:type="spellStart"/>
      <w:r>
        <w:t>Javascript</w:t>
      </w:r>
      <w:proofErr w:type="spellEnd"/>
      <w:r>
        <w:t xml:space="preserve">, pero a pesar de ello también puede ser usado </w:t>
      </w:r>
      <w:r>
        <w:t xml:space="preserve">para transformar activos de </w:t>
      </w:r>
      <w:proofErr w:type="spellStart"/>
      <w:r>
        <w:t>front-end</w:t>
      </w:r>
      <w:proofErr w:type="spellEnd"/>
      <w:r>
        <w:t xml:space="preserve"> como HTML, CSS y algunas imágenes.</w:t>
      </w:r>
    </w:p>
    <w:p w14:paraId="04376B5F" w14:textId="77777777" w:rsidR="00644782" w:rsidRDefault="00540BF6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Prototype</w:t>
      </w:r>
      <w:proofErr w:type="spellEnd"/>
      <w:r>
        <w:t>:</w:t>
      </w:r>
      <w:r>
        <w:rPr>
          <w:b/>
          <w:bCs/>
        </w:rPr>
        <w:t xml:space="preserve"> </w:t>
      </w:r>
      <w:r>
        <w:t xml:space="preserve">Es un </w:t>
      </w:r>
      <w:proofErr w:type="spellStart"/>
      <w:r>
        <w:t>framework</w:t>
      </w:r>
      <w:proofErr w:type="spellEnd"/>
      <w:r>
        <w:t xml:space="preserve"> escrito también en </w:t>
      </w:r>
      <w:proofErr w:type="spellStart"/>
      <w:r>
        <w:t>Javascript</w:t>
      </w:r>
      <w:proofErr w:type="spellEnd"/>
      <w:r>
        <w:t xml:space="preserve"> orientado al desarrollo dinámico y sencillo de aplicaciones web. Es una herramienta que utiliza la técnica AJAX. AJAX es una t</w:t>
      </w:r>
      <w:r>
        <w:t>écnica de desarrollo web que incorpora varias tecnologías, entre estas se encuentran el JavaScript y XML, de esta forma se consigue navegar de una forma más rápida.</w:t>
      </w:r>
    </w:p>
    <w:p w14:paraId="04376B60" w14:textId="77777777" w:rsidR="00644782" w:rsidRDefault="00540BF6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Polyfill</w:t>
      </w:r>
      <w:proofErr w:type="spellEnd"/>
      <w:r>
        <w:rPr>
          <w:b/>
          <w:bCs/>
        </w:rPr>
        <w:t xml:space="preserve">: </w:t>
      </w:r>
      <w:r>
        <w:t xml:space="preserve">Es un fragmento de código, normalmente un fragmento de código </w:t>
      </w:r>
      <w:proofErr w:type="spellStart"/>
      <w:r>
        <w:t>JavaScritp</w:t>
      </w:r>
      <w:proofErr w:type="spellEnd"/>
      <w:r>
        <w:t xml:space="preserve"> en la we</w:t>
      </w:r>
      <w:r>
        <w:t>b que se usa para proporcionar una funcionalidad moderna en navegadores antiguos que no lo admiten de forma nativa.</w:t>
      </w:r>
    </w:p>
    <w:p w14:paraId="04376B61" w14:textId="77777777" w:rsidR="00644782" w:rsidRDefault="00540BF6">
      <w:pPr>
        <w:pStyle w:val="Ttulo4"/>
      </w:pPr>
      <w:r>
        <w:t>Tecnologías en el servidor</w:t>
      </w:r>
    </w:p>
    <w:p w14:paraId="04376B62" w14:textId="77777777" w:rsidR="00644782" w:rsidRDefault="00540BF6">
      <w:pPr>
        <w:pStyle w:val="Prrafodelista"/>
        <w:numPr>
          <w:ilvl w:val="0"/>
          <w:numId w:val="2"/>
        </w:numPr>
      </w:pPr>
      <w:r>
        <w:rPr>
          <w:b/>
          <w:bCs/>
        </w:rPr>
        <w:t>PHP</w:t>
      </w:r>
      <w:r>
        <w:t>: Es un lenguaje de código abierto adecuado para el desarrollo web y puede ser incrustado en HTML. A día de ho</w:t>
      </w:r>
      <w:r>
        <w:t>y es un lenguaje de programación muy popular. A diferencia de otros lenguajes como JavaScript, el código será ejecutado en el servidor, generando así un HTML y enviándolo al cliente que lo ha solicitado.</w:t>
      </w:r>
    </w:p>
    <w:p w14:paraId="04376B63" w14:textId="77777777" w:rsidR="00644782" w:rsidRDefault="00540BF6">
      <w:pPr>
        <w:pStyle w:val="Prrafodelista"/>
        <w:numPr>
          <w:ilvl w:val="1"/>
          <w:numId w:val="2"/>
        </w:numPr>
      </w:pPr>
      <w:proofErr w:type="spellStart"/>
      <w:r>
        <w:rPr>
          <w:b/>
          <w:bCs/>
        </w:rPr>
        <w:t>Frameworks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: </w:t>
      </w:r>
      <w:r>
        <w:t xml:space="preserve">Un </w:t>
      </w:r>
      <w:proofErr w:type="spellStart"/>
      <w:r>
        <w:t>framework</w:t>
      </w:r>
      <w:proofErr w:type="spellEnd"/>
      <w:r>
        <w:t xml:space="preserve"> se refiere a un marc</w:t>
      </w:r>
      <w:r>
        <w:t xml:space="preserve">o de trabajo que ofrece una estructura conceptual y tecnológica de soporte definido. Este puede incluir soporte de programas, bibliotecas y un lenguaje interpretado. Los </w:t>
      </w:r>
      <w:proofErr w:type="spellStart"/>
      <w:r>
        <w:t>frameworks</w:t>
      </w:r>
      <w:proofErr w:type="spellEnd"/>
      <w:r>
        <w:t xml:space="preserve"> están diseñados Orientados a Objetos y normalmente usan el patrón de diseño</w:t>
      </w:r>
      <w:r>
        <w:t xml:space="preserve"> Modelo Vista Controlador.</w:t>
      </w:r>
    </w:p>
    <w:p w14:paraId="04376B64" w14:textId="77777777" w:rsidR="00644782" w:rsidRDefault="00540BF6">
      <w:pPr>
        <w:pStyle w:val="Prrafodelista"/>
        <w:numPr>
          <w:ilvl w:val="0"/>
          <w:numId w:val="2"/>
        </w:numPr>
      </w:pPr>
      <w:r>
        <w:rPr>
          <w:b/>
          <w:bCs/>
        </w:rPr>
        <w:t>Python y Django: Python</w:t>
      </w:r>
      <w:r>
        <w:t xml:space="preserve"> es un lenguaje de programación interpretado en el lado del servidor, cuyo principal objetivo es garantizar la legibilidad de su código. Es un lenguaje de programación multiparadigma, ya que este soporta pr</w:t>
      </w:r>
      <w:r>
        <w:t xml:space="preserve">ogramación orientada a objetos, imperativa y aunque no se use demasiado, programación funcional. </w:t>
      </w:r>
      <w:r>
        <w:rPr>
          <w:b/>
          <w:bCs/>
        </w:rPr>
        <w:t>Django</w:t>
      </w:r>
      <w:r>
        <w:t xml:space="preserve"> es un </w:t>
      </w:r>
      <w:proofErr w:type="spellStart"/>
      <w:r>
        <w:t>framework</w:t>
      </w:r>
      <w:proofErr w:type="spellEnd"/>
      <w:r>
        <w:t xml:space="preserve"> de aplicaciones web gratuito y open </w:t>
      </w:r>
      <w:proofErr w:type="spellStart"/>
      <w:r>
        <w:t>source</w:t>
      </w:r>
      <w:proofErr w:type="spellEnd"/>
      <w:r>
        <w:t xml:space="preserve"> (código abierto) escrito en Python</w:t>
      </w:r>
    </w:p>
    <w:p w14:paraId="04376B65" w14:textId="77777777" w:rsidR="00644782" w:rsidRDefault="00540BF6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JSP: </w:t>
      </w:r>
      <w:r>
        <w:t xml:space="preserve">Es una tecnología que ayuda a los desarrolladores de </w:t>
      </w:r>
      <w:r>
        <w:t>software a crear páginas web dinámicas basadas en HTML y XML. JSP es comúnmente similar a PHP, pero utiliza el lenguaje de programación Java.</w:t>
      </w:r>
    </w:p>
    <w:p w14:paraId="04376B66" w14:textId="77777777" w:rsidR="00644782" w:rsidRDefault="00540BF6">
      <w:pPr>
        <w:pStyle w:val="Ttulo4"/>
      </w:pPr>
      <w:r>
        <w:t>Estilos</w:t>
      </w:r>
    </w:p>
    <w:p w14:paraId="04376B67" w14:textId="77777777" w:rsidR="00644782" w:rsidRDefault="00540BF6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CSS: </w:t>
      </w:r>
      <w:r>
        <w:t>Son hojas de estilo en cascada. Es un lenguaje de diseño gráfico para definir y crear la presentación</w:t>
      </w:r>
      <w:r>
        <w:t xml:space="preserve"> de un documento estructurado escrito en un lenguaje de marcado, generalmente en HTML o XHTML.</w:t>
      </w:r>
    </w:p>
    <w:p w14:paraId="04376B68" w14:textId="77777777" w:rsidR="00644782" w:rsidRDefault="00540BF6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Bootstrap: </w:t>
      </w:r>
      <w:r>
        <w:t xml:space="preserve">Es un kit o conjunto de herramientas de código abierto para desarrollos web con HTML, CSS y JavaScript. Con este kit de herramientas puedes darle </w:t>
      </w:r>
      <w:r>
        <w:t xml:space="preserve">forma a un sitio web a través del uso de sus librerías CSS y </w:t>
      </w:r>
      <w:proofErr w:type="spellStart"/>
      <w:r>
        <w:t>JavaSript</w:t>
      </w:r>
      <w:proofErr w:type="spellEnd"/>
      <w:r>
        <w:t>.</w:t>
      </w:r>
    </w:p>
    <w:p w14:paraId="04376B69" w14:textId="77777777" w:rsidR="00644782" w:rsidRDefault="00540BF6">
      <w:pPr>
        <w:pStyle w:val="Ttulo4"/>
      </w:pPr>
      <w:r>
        <w:lastRenderedPageBreak/>
        <w:t>Tecnologías en el cliente</w:t>
      </w:r>
    </w:p>
    <w:p w14:paraId="04376B6A" w14:textId="77777777" w:rsidR="00644782" w:rsidRDefault="00540BF6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</w:rPr>
        <w:t>Vue</w:t>
      </w:r>
      <w:proofErr w:type="spellEnd"/>
      <w:r>
        <w:t xml:space="preserve">: Es un </w:t>
      </w:r>
      <w:proofErr w:type="spellStart"/>
      <w:r>
        <w:t>framework</w:t>
      </w:r>
      <w:proofErr w:type="spellEnd"/>
      <w:r>
        <w:t xml:space="preserve"> progresivo para construir interfaces de usuario. A diferencia de otros </w:t>
      </w:r>
      <w:proofErr w:type="spellStart"/>
      <w:r>
        <w:t>frameworks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está diseñado desde cero para ser utilizado increm</w:t>
      </w:r>
      <w:r>
        <w:t>entalmente. La librería central está enfocada solo en la capa de visualización.</w:t>
      </w:r>
    </w:p>
    <w:p w14:paraId="04376B6B" w14:textId="50E06825" w:rsidR="00644782" w:rsidRDefault="00540BF6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</w:rPr>
        <w:t>React</w:t>
      </w:r>
      <w:proofErr w:type="spellEnd"/>
      <w:r>
        <w:t>:</w:t>
      </w:r>
      <w:r w:rsidR="00FA0A1A">
        <w:t xml:space="preserve"> Es una biblioteca de JavaScript que te ayuda a crear interfaces de usuario interactivas de una forma sencilla. Diseña vistas simples para cada estado en la aplicación. </w:t>
      </w:r>
      <w:proofErr w:type="spellStart"/>
      <w:r w:rsidR="00FA0A1A">
        <w:t>React</w:t>
      </w:r>
      <w:proofErr w:type="spellEnd"/>
      <w:r w:rsidR="00FA0A1A">
        <w:t xml:space="preserve"> se encargará de actualizar y renderizar los componentes de esta interfaz.</w:t>
      </w:r>
    </w:p>
    <w:p w14:paraId="4C08288F" w14:textId="07408B9A" w:rsidR="00FA0A1A" w:rsidRDefault="00FA0A1A">
      <w:pPr>
        <w:pStyle w:val="Prrafodelista"/>
        <w:numPr>
          <w:ilvl w:val="0"/>
          <w:numId w:val="4"/>
        </w:numPr>
      </w:pPr>
      <w:r>
        <w:rPr>
          <w:b/>
          <w:bCs/>
        </w:rPr>
        <w:t>Angular</w:t>
      </w:r>
      <w:r w:rsidRPr="00FA0A1A">
        <w:t>:</w:t>
      </w:r>
      <w:r>
        <w:t xml:space="preserve"> Es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opensource</w:t>
      </w:r>
      <w:proofErr w:type="spellEnd"/>
      <w:r>
        <w:t xml:space="preserve"> desarrollado por Google para facilitar la creación y programación de aplicaciones web de una sola página. Este separa completamente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en la aplicación.</w:t>
      </w:r>
    </w:p>
    <w:p w14:paraId="61AFBA56" w14:textId="39B1B9E4" w:rsidR="00FA0A1A" w:rsidRDefault="00FA0A1A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</w:rPr>
        <w:t>JavaSript</w:t>
      </w:r>
      <w:proofErr w:type="spellEnd"/>
      <w:r w:rsidRPr="00FA0A1A">
        <w:t>:</w:t>
      </w:r>
      <w:r>
        <w:t xml:space="preserve"> Es un </w:t>
      </w:r>
      <w:r w:rsidR="00C92B8E">
        <w:t>lenguaje de programación o de secuencias de comandos que te permite implementar funciones complejas en páginas web.</w:t>
      </w:r>
    </w:p>
    <w:p w14:paraId="1D512C69" w14:textId="708E5994" w:rsidR="00FA0A1A" w:rsidRDefault="00FA0A1A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</w:rPr>
        <w:t>TypeScript</w:t>
      </w:r>
      <w:proofErr w:type="spellEnd"/>
      <w:r w:rsidRPr="00FA0A1A">
        <w:t>:</w:t>
      </w:r>
      <w:r w:rsidR="00C92B8E">
        <w:t xml:space="preserve"> Es un lenguaje de código abierto que añade funciones a JavaScript y a la vez facilita su desarrollo. Está desarrollado y mantenido por Microsoft.</w:t>
      </w:r>
    </w:p>
    <w:p w14:paraId="16E67400" w14:textId="6569BBD9" w:rsidR="00FA0A1A" w:rsidRDefault="00FA0A1A">
      <w:pPr>
        <w:pStyle w:val="Prrafodelista"/>
        <w:numPr>
          <w:ilvl w:val="0"/>
          <w:numId w:val="4"/>
        </w:numPr>
      </w:pPr>
      <w:r>
        <w:rPr>
          <w:b/>
          <w:bCs/>
        </w:rPr>
        <w:t>JQuery</w:t>
      </w:r>
      <w:r w:rsidRPr="00FA0A1A">
        <w:t>:</w:t>
      </w:r>
      <w:r w:rsidR="00C92B8E">
        <w:t xml:space="preserve"> Es una librería de JavaScript. Esta librería de código abierto, simplifica la tarea de programar en JavaScript y permite agregar interactividad a un sitio web.</w:t>
      </w:r>
    </w:p>
    <w:p w14:paraId="1B4B4C2B" w14:textId="74E00BAD" w:rsidR="00FA0A1A" w:rsidRDefault="00FA0A1A" w:rsidP="00FA0A1A">
      <w:pPr>
        <w:pStyle w:val="Ttulo4"/>
      </w:pPr>
      <w:r>
        <w:t>Constructor de páginas estáticas</w:t>
      </w:r>
    </w:p>
    <w:p w14:paraId="522CEFA5" w14:textId="598EF739" w:rsidR="00FA0A1A" w:rsidRDefault="00FA0A1A" w:rsidP="00FA0A1A">
      <w:pPr>
        <w:pStyle w:val="Prrafodelista"/>
        <w:numPr>
          <w:ilvl w:val="0"/>
          <w:numId w:val="5"/>
        </w:numPr>
      </w:pPr>
      <w:proofErr w:type="spellStart"/>
      <w:r w:rsidRPr="00FA0A1A">
        <w:rPr>
          <w:b/>
          <w:bCs/>
        </w:rPr>
        <w:t>Gatsby</w:t>
      </w:r>
      <w:proofErr w:type="spellEnd"/>
      <w:r>
        <w:t>:</w:t>
      </w:r>
    </w:p>
    <w:p w14:paraId="5CAF36FF" w14:textId="76FDE2C3" w:rsidR="00FA0A1A" w:rsidRDefault="00FA0A1A" w:rsidP="00FA0A1A">
      <w:pPr>
        <w:pStyle w:val="Prrafodelista"/>
        <w:numPr>
          <w:ilvl w:val="0"/>
          <w:numId w:val="5"/>
        </w:numPr>
      </w:pPr>
      <w:r>
        <w:rPr>
          <w:b/>
          <w:bCs/>
        </w:rPr>
        <w:t>Hugo</w:t>
      </w:r>
      <w:r w:rsidRPr="00FA0A1A">
        <w:t>:</w:t>
      </w:r>
      <w:r w:rsidR="00C92B8E">
        <w:t xml:space="preserve"> Es un generador de archivos web estáticos escrito en </w:t>
      </w:r>
      <w:proofErr w:type="spellStart"/>
      <w:r w:rsidR="00C92B8E">
        <w:t>Go</w:t>
      </w:r>
      <w:proofErr w:type="spellEnd"/>
      <w:r w:rsidR="00C92B8E">
        <w:t xml:space="preserve"> y aunque otras herramientas con esta misma utilidad, con Hugo encontrarás muchos temas desarrollados por la comunidad.</w:t>
      </w:r>
    </w:p>
    <w:p w14:paraId="7A80B505" w14:textId="182E0AD0" w:rsidR="00FA0A1A" w:rsidRDefault="00FA0A1A" w:rsidP="00FA0A1A">
      <w:pPr>
        <w:pStyle w:val="Prrafodelista"/>
        <w:numPr>
          <w:ilvl w:val="0"/>
          <w:numId w:val="5"/>
        </w:numPr>
      </w:pPr>
      <w:r>
        <w:rPr>
          <w:b/>
          <w:bCs/>
        </w:rPr>
        <w:t>Jekyll</w:t>
      </w:r>
      <w:r w:rsidRPr="00FA0A1A">
        <w:t>:</w:t>
      </w:r>
      <w:r w:rsidR="00C92B8E">
        <w:t xml:space="preserve"> Es un generador simple para sitios web estáticos con capacidades de blog, adecuado para sitios personales, de proyecto o de organizaciones.</w:t>
      </w:r>
    </w:p>
    <w:p w14:paraId="14E7711F" w14:textId="65ABB662" w:rsidR="00FA0A1A" w:rsidRPr="00C92B8E" w:rsidRDefault="00FA0A1A" w:rsidP="00FA0A1A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Pelican</w:t>
      </w:r>
      <w:proofErr w:type="spellEnd"/>
      <w:r w:rsidR="00C92B8E">
        <w:rPr>
          <w:b/>
          <w:bCs/>
        </w:rPr>
        <w:t xml:space="preserve">: </w:t>
      </w:r>
    </w:p>
    <w:p w14:paraId="0780C99D" w14:textId="0F867220" w:rsidR="00C92B8E" w:rsidRDefault="00C92B8E" w:rsidP="00C92B8E">
      <w:pPr>
        <w:pStyle w:val="Ttulo4"/>
      </w:pPr>
      <w:proofErr w:type="spellStart"/>
      <w:r>
        <w:t>Scraping</w:t>
      </w:r>
      <w:proofErr w:type="spellEnd"/>
    </w:p>
    <w:p w14:paraId="33D4EB6D" w14:textId="5F6BF8FC" w:rsidR="00C92B8E" w:rsidRPr="00C92B8E" w:rsidRDefault="00C92B8E" w:rsidP="00C92B8E">
      <w:pPr>
        <w:pStyle w:val="Prrafodelista"/>
        <w:numPr>
          <w:ilvl w:val="0"/>
          <w:numId w:val="6"/>
        </w:numPr>
      </w:pPr>
      <w:proofErr w:type="spellStart"/>
      <w:r>
        <w:rPr>
          <w:b/>
          <w:bCs/>
        </w:rPr>
        <w:t>Scraping</w:t>
      </w:r>
      <w:proofErr w:type="spellEnd"/>
      <w:r>
        <w:rPr>
          <w:b/>
          <w:bCs/>
        </w:rPr>
        <w:t xml:space="preserve">: </w:t>
      </w:r>
      <w:r>
        <w:t>Es una técnica utilizada mediante programas de software para extraer información sobre los sitios web.</w:t>
      </w:r>
    </w:p>
    <w:p w14:paraId="56B6E70B" w14:textId="6299030B" w:rsidR="00C92B8E" w:rsidRDefault="00C92B8E" w:rsidP="00C92B8E">
      <w:pPr>
        <w:pStyle w:val="Ttulo4"/>
      </w:pPr>
      <w:r>
        <w:t>Automatizando despliegue</w:t>
      </w:r>
    </w:p>
    <w:p w14:paraId="23169CC2" w14:textId="7FAF008A" w:rsidR="00C92B8E" w:rsidRPr="00C92B8E" w:rsidRDefault="00C92B8E" w:rsidP="00C92B8E">
      <w:pPr>
        <w:pStyle w:val="Prrafodelista"/>
        <w:numPr>
          <w:ilvl w:val="0"/>
          <w:numId w:val="6"/>
        </w:numPr>
      </w:pP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: </w:t>
      </w:r>
      <w:r>
        <w:t>Es una plataforma como servic</w:t>
      </w:r>
      <w:r w:rsidR="00540BF6">
        <w:t xml:space="preserve">io de computación en la nube que soporta distintos lenguajes de programación. </w:t>
      </w:r>
      <w:proofErr w:type="spellStart"/>
      <w:r w:rsidR="00540BF6">
        <w:t>Heroku</w:t>
      </w:r>
      <w:proofErr w:type="spellEnd"/>
      <w:r w:rsidR="00540BF6">
        <w:t xml:space="preserve"> es propiedad de Salesforce.com.</w:t>
      </w:r>
    </w:p>
    <w:sectPr w:rsidR="00C92B8E" w:rsidRPr="00C92B8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76B5F" w14:textId="77777777" w:rsidR="00000000" w:rsidRDefault="00540BF6">
      <w:pPr>
        <w:spacing w:after="0" w:line="240" w:lineRule="auto"/>
      </w:pPr>
      <w:r>
        <w:separator/>
      </w:r>
    </w:p>
  </w:endnote>
  <w:endnote w:type="continuationSeparator" w:id="0">
    <w:p w14:paraId="04376B61" w14:textId="77777777" w:rsidR="00000000" w:rsidRDefault="0054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76B5B" w14:textId="77777777" w:rsidR="00000000" w:rsidRDefault="00540B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4376B5D" w14:textId="77777777" w:rsidR="00000000" w:rsidRDefault="00540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52896"/>
    <w:multiLevelType w:val="multilevel"/>
    <w:tmpl w:val="8D14C2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6B91AD9"/>
    <w:multiLevelType w:val="multilevel"/>
    <w:tmpl w:val="7FB4C3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079359C"/>
    <w:multiLevelType w:val="multilevel"/>
    <w:tmpl w:val="DDB880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0C34B8E"/>
    <w:multiLevelType w:val="hybridMultilevel"/>
    <w:tmpl w:val="8BDC1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C08AA"/>
    <w:multiLevelType w:val="hybridMultilevel"/>
    <w:tmpl w:val="6B109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F3D"/>
    <w:multiLevelType w:val="multilevel"/>
    <w:tmpl w:val="3DC8AA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44782"/>
    <w:rsid w:val="00540BF6"/>
    <w:rsid w:val="00644782"/>
    <w:rsid w:val="00C92B8E"/>
    <w:rsid w:val="00FA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6B5B"/>
  <w15:docId w15:val="{7B713359-7750-4C2A-BC9E-95C81691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Prrafodelista">
    <w:name w:val="List Paragraph"/>
    <w:basedOn w:val="Normal"/>
    <w:pPr>
      <w:ind w:left="720"/>
    </w:p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Times New Roman"/>
      <w:i/>
      <w:iCs/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4retormer494@gmail.com</dc:creator>
  <dc:description/>
  <cp:lastModifiedBy>4retormer494@gmail.com</cp:lastModifiedBy>
  <cp:revision>2</cp:revision>
  <dcterms:created xsi:type="dcterms:W3CDTF">2020-10-25T14:21:00Z</dcterms:created>
  <dcterms:modified xsi:type="dcterms:W3CDTF">2020-10-25T14:21:00Z</dcterms:modified>
</cp:coreProperties>
</file>